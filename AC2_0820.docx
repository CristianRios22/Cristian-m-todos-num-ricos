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93420" w14:textId="7B5499C2" w:rsidR="00F26867" w:rsidRDefault="00F26867" w:rsidP="00F2686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r w:rsidRPr="00391CE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45413B" wp14:editId="6836A764">
            <wp:simplePos x="0" y="0"/>
            <wp:positionH relativeFrom="margin">
              <wp:posOffset>19050</wp:posOffset>
            </wp:positionH>
            <wp:positionV relativeFrom="paragraph">
              <wp:posOffset>-715010</wp:posOffset>
            </wp:positionV>
            <wp:extent cx="1180465" cy="1180465"/>
            <wp:effectExtent l="0" t="0" r="635" b="635"/>
            <wp:wrapNone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nologico-de-monterrey-png-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  <w:lang w:val="es-ES_tradnl"/>
        </w:rPr>
        <w:drawing>
          <wp:anchor distT="0" distB="0" distL="114300" distR="114300" simplePos="0" relativeHeight="251658239" behindDoc="0" locked="0" layoutInCell="1" allowOverlap="1" wp14:anchorId="41A3BCE7" wp14:editId="045912E6">
            <wp:simplePos x="0" y="0"/>
            <wp:positionH relativeFrom="column">
              <wp:posOffset>-628650</wp:posOffset>
            </wp:positionH>
            <wp:positionV relativeFrom="paragraph">
              <wp:posOffset>-1275080</wp:posOffset>
            </wp:positionV>
            <wp:extent cx="2792095" cy="511810"/>
            <wp:effectExtent l="0" t="0" r="8255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DF8284F" wp14:editId="3B8BFC41">
            <wp:simplePos x="0" y="0"/>
            <wp:positionH relativeFrom="page">
              <wp:posOffset>2543175</wp:posOffset>
            </wp:positionH>
            <wp:positionV relativeFrom="paragraph">
              <wp:posOffset>-1351280</wp:posOffset>
            </wp:positionV>
            <wp:extent cx="5255260" cy="1457325"/>
            <wp:effectExtent l="0" t="0" r="254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215D62" wp14:editId="2A3BC996">
                <wp:simplePos x="0" y="0"/>
                <wp:positionH relativeFrom="margin">
                  <wp:posOffset>3591560</wp:posOffset>
                </wp:positionH>
                <wp:positionV relativeFrom="paragraph">
                  <wp:posOffset>-706755</wp:posOffset>
                </wp:positionV>
                <wp:extent cx="2360930" cy="1404620"/>
                <wp:effectExtent l="0" t="0" r="0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0511890" w14:textId="2C5C8B2E" w:rsidR="00B06745" w:rsidRPr="008B65BA" w:rsidRDefault="00F26867" w:rsidP="00F26867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F10</w:t>
                            </w:r>
                            <w:r w:rsidR="003C649E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215D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8pt;margin-top:-55.6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I4QQIAAMsEAAAOAAAAZHJzL2Uyb0RvYy54bWysVNuO0zAQfUfiHyy/06TdUtio6Wrpqghp&#10;uYhdPsBxnCbC8Zix26R8/Y6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" filled="f" stroked="f">
                <v:textbox style="mso-fit-shape-to-text:t">
                  <w:txbxContent>
                    <w:p w14:paraId="00511890" w14:textId="2C5C8B2E" w:rsidR="00B06745" w:rsidRPr="008B65BA" w:rsidRDefault="00F26867" w:rsidP="00F26867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F10</w:t>
                      </w:r>
                      <w:r w:rsidR="003C649E">
                        <w:rPr>
                          <w:color w:val="FFFFFF" w:themeColor="background1"/>
                          <w:sz w:val="36"/>
                          <w:szCs w:val="36"/>
                        </w:rPr>
                        <w:t>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73E247" w14:textId="77777777" w:rsidR="00F26867" w:rsidRDefault="00F26867" w:rsidP="00F2686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</w:p>
    <w:p w14:paraId="75F1EBF7" w14:textId="77777777" w:rsidR="00A54A7A" w:rsidRDefault="00A54A7A" w:rsidP="00F2686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</w:p>
    <w:p w14:paraId="043922D1" w14:textId="77F9A1F3" w:rsidR="00B74DDE" w:rsidRPr="00F26867" w:rsidRDefault="00B74DDE" w:rsidP="00F26867">
      <w:pPr>
        <w:jc w:val="both"/>
        <w:rPr>
          <w:b/>
          <w:smallCaps/>
          <w:color w:val="800000"/>
          <w:sz w:val="28"/>
          <w:szCs w:val="28"/>
          <w:lang w:val="es-MX"/>
        </w:rPr>
      </w:pPr>
      <w:r w:rsidRPr="00F26867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AC</w:t>
      </w:r>
      <w:r w:rsidR="00350B53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2</w:t>
      </w:r>
      <w:r w:rsidRPr="00F26867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_</w:t>
      </w:r>
      <w:r w:rsidR="00A74E9D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FUERZA Y CAMPO ELÉCTRICO</w:t>
      </w:r>
    </w:p>
    <w:p w14:paraId="1EF9706A" w14:textId="63561CEA" w:rsidR="00B74DDE" w:rsidRDefault="00B74DDE" w:rsidP="00B74DDE">
      <w:pPr>
        <w:rPr>
          <w:color w:val="002060"/>
        </w:rPr>
      </w:pPr>
      <w:r>
        <w:rPr>
          <w:b/>
          <w:smallCaps/>
          <w:noProof/>
          <w:sz w:val="2"/>
          <w:szCs w:val="2"/>
        </w:rPr>
        <mc:AlternateContent>
          <mc:Choice Requires="wps">
            <w:drawing>
              <wp:inline distT="0" distB="0" distL="0" distR="0" wp14:anchorId="77D49FFB" wp14:editId="330A6688">
                <wp:extent cx="5943600" cy="599"/>
                <wp:effectExtent l="0" t="19050" r="38100" b="38100"/>
                <wp:docPr id="8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599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41A1E9E" id="Line 4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" strokecolor="#00b0f0" strokeweight="4.5pt">
                <v:stroke linestyle="thickThin"/>
                <w10:anchorlock/>
              </v:line>
            </w:pict>
          </mc:Fallback>
        </mc:AlternateContent>
      </w:r>
    </w:p>
    <w:p w14:paraId="625A46BB" w14:textId="00A11CB1" w:rsidR="00B74DDE" w:rsidRPr="00F26867" w:rsidRDefault="00B74DDE" w:rsidP="00B74DDE">
      <w:pPr>
        <w:rPr>
          <w:rFonts w:ascii="Times New Roman" w:hAnsi="Times New Roman" w:cs="Times New Roman"/>
          <w:color w:val="000000" w:themeColor="text1"/>
          <w:lang w:val="es-MX"/>
        </w:rPr>
      </w:pPr>
      <w:r w:rsidRPr="00F26867">
        <w:rPr>
          <w:rFonts w:ascii="Times New Roman" w:hAnsi="Times New Roman" w:cs="Times New Roman"/>
          <w:color w:val="000000" w:themeColor="text1"/>
          <w:lang w:val="es-MX"/>
        </w:rPr>
        <w:t>Nombre ______________________________________________</w:t>
      </w:r>
      <w:r w:rsidRPr="00F26867">
        <w:rPr>
          <w:rFonts w:ascii="Times New Roman" w:hAnsi="Times New Roman" w:cs="Times New Roman"/>
          <w:color w:val="000000" w:themeColor="text1"/>
          <w:lang w:val="es-MX"/>
        </w:rPr>
        <w:tab/>
        <w:t xml:space="preserve"> Matrícula ______________</w:t>
      </w:r>
    </w:p>
    <w:p w14:paraId="3C5864ED" w14:textId="77777777" w:rsidR="00B74DDE" w:rsidRPr="00F26867" w:rsidRDefault="00B74DDE" w:rsidP="00B74DDE">
      <w:pPr>
        <w:rPr>
          <w:rFonts w:ascii="Times New Roman" w:hAnsi="Times New Roman" w:cs="Times New Roman"/>
          <w:color w:val="000000" w:themeColor="text1"/>
          <w:lang w:val="es-MX"/>
        </w:rPr>
      </w:pPr>
      <w:r w:rsidRPr="00F26867">
        <w:rPr>
          <w:rFonts w:ascii="Times New Roman" w:hAnsi="Times New Roman" w:cs="Times New Roman"/>
          <w:color w:val="000000" w:themeColor="text1"/>
          <w:lang w:val="es-MX"/>
        </w:rPr>
        <w:t>Nombre ______________________________________________</w:t>
      </w:r>
      <w:r w:rsidRPr="00F26867">
        <w:rPr>
          <w:rFonts w:ascii="Times New Roman" w:hAnsi="Times New Roman" w:cs="Times New Roman"/>
          <w:color w:val="000000" w:themeColor="text1"/>
          <w:lang w:val="es-MX"/>
        </w:rPr>
        <w:tab/>
        <w:t xml:space="preserve"> Matrícula ______________</w:t>
      </w:r>
    </w:p>
    <w:p w14:paraId="2624AEA4" w14:textId="321B6442" w:rsidR="00B74DDE" w:rsidRPr="00F26867" w:rsidRDefault="00B74DDE" w:rsidP="00B74DDE">
      <w:pPr>
        <w:rPr>
          <w:rFonts w:ascii="Times New Roman" w:hAnsi="Times New Roman" w:cs="Times New Roman"/>
          <w:color w:val="000000" w:themeColor="text1"/>
          <w:lang w:val="es-MX"/>
        </w:rPr>
      </w:pPr>
      <w:r w:rsidRPr="00F26867">
        <w:rPr>
          <w:rFonts w:ascii="Times New Roman" w:hAnsi="Times New Roman" w:cs="Times New Roman"/>
          <w:color w:val="000000" w:themeColor="text1"/>
          <w:lang w:val="es-MX"/>
        </w:rPr>
        <w:t>Nombre ______________________________________________</w:t>
      </w:r>
      <w:r w:rsidRPr="00F26867">
        <w:rPr>
          <w:rFonts w:ascii="Times New Roman" w:hAnsi="Times New Roman" w:cs="Times New Roman"/>
          <w:color w:val="000000" w:themeColor="text1"/>
          <w:lang w:val="es-MX"/>
        </w:rPr>
        <w:tab/>
        <w:t xml:space="preserve"> Matrícula ______________</w:t>
      </w:r>
    </w:p>
    <w:p w14:paraId="684C9B8C" w14:textId="77777777" w:rsidR="00B74DDE" w:rsidRPr="00F26867" w:rsidRDefault="00B74DDE" w:rsidP="00B74DDE">
      <w:pPr>
        <w:rPr>
          <w:rFonts w:ascii="Times New Roman" w:hAnsi="Times New Roman" w:cs="Times New Roman"/>
          <w:color w:val="000000" w:themeColor="text1"/>
          <w:lang w:val="es-MX"/>
        </w:rPr>
      </w:pPr>
      <w:r w:rsidRPr="00F26867">
        <w:rPr>
          <w:rFonts w:ascii="Times New Roman" w:hAnsi="Times New Roman" w:cs="Times New Roman"/>
          <w:b/>
          <w:color w:val="000000" w:themeColor="text1"/>
          <w:lang w:val="es-MX"/>
        </w:rPr>
        <w:t>Instrucciones:</w:t>
      </w:r>
      <w:r w:rsidRPr="00F26867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</w:p>
    <w:p w14:paraId="5DF83F1F" w14:textId="6F6C3365" w:rsidR="00B74DDE" w:rsidRPr="00F26867" w:rsidRDefault="00B74DDE" w:rsidP="00B74DDE">
      <w:pPr>
        <w:jc w:val="both"/>
        <w:rPr>
          <w:rFonts w:ascii="Times New Roman" w:hAnsi="Times New Roman" w:cs="Times New Roman"/>
          <w:color w:val="000000" w:themeColor="text1"/>
          <w:szCs w:val="24"/>
          <w:lang w:val="es-MX"/>
        </w:rPr>
      </w:pPr>
      <w:r w:rsidRPr="00F26867">
        <w:rPr>
          <w:rFonts w:ascii="Times New Roman" w:hAnsi="Times New Roman" w:cs="Times New Roman"/>
          <w:color w:val="000000" w:themeColor="text1"/>
          <w:szCs w:val="24"/>
          <w:lang w:val="es-MX"/>
        </w:rPr>
        <w:t>Resuelve cada uno de los problemas que a continuación se te presentan. No olvides anotar datos (5 puntos), ecuaciones (15 puntos), desarrollo (60 puntos) y marcar tus resultados con las unidades correspondientes (20 puntos)</w:t>
      </w:r>
    </w:p>
    <w:p w14:paraId="179A6C5E" w14:textId="3C26E918" w:rsidR="00B74DDE" w:rsidRPr="00B74DDE" w:rsidRDefault="00391CE0" w:rsidP="00B74DDE">
      <w:pPr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>
        <w:rPr>
          <w:noProof/>
          <w:lang w:val="es-ES"/>
        </w:rPr>
        <mc:AlternateContent>
          <mc:Choice Requires="wps">
            <w:drawing>
              <wp:inline distT="0" distB="0" distL="0" distR="0" wp14:anchorId="310C3D1C" wp14:editId="7D3F3EEB">
                <wp:extent cx="4457700" cy="209550"/>
                <wp:effectExtent l="0" t="0" r="19050" b="19050"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209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17365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82C8D" w14:textId="77777777" w:rsidR="00391CE0" w:rsidRPr="00391CE0" w:rsidRDefault="00391CE0" w:rsidP="00391C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91CE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Etapa </w:t>
                            </w:r>
                            <w:proofErr w:type="gramStart"/>
                            <w:r w:rsidRPr="00391CE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  Problemas</w:t>
                            </w:r>
                            <w:proofErr w:type="gramEnd"/>
                            <w:r w:rsidRPr="00391CE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prácticos </w:t>
                            </w:r>
                          </w:p>
                          <w:p w14:paraId="1CC1D9D8" w14:textId="77777777" w:rsidR="00391CE0" w:rsidRPr="00DC38AA" w:rsidRDefault="00391CE0" w:rsidP="00391CE0">
                            <w:pPr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54000" tIns="0" rIns="54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0C3D1C" id="Text Box 52" o:spid="_x0000_s1027" type="#_x0000_t202" style="width:351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" fillcolor="#00b0f0" strokecolor="#17365d">
                <v:textbox inset="1.5mm,0,1.5mm,0">
                  <w:txbxContent>
                    <w:p w14:paraId="26A82C8D" w14:textId="77777777" w:rsidR="00391CE0" w:rsidRPr="00391CE0" w:rsidRDefault="00391CE0" w:rsidP="00391CE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391CE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Etapa </w:t>
                      </w:r>
                      <w:proofErr w:type="gramStart"/>
                      <w:r w:rsidRPr="00391CE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1  Problemas</w:t>
                      </w:r>
                      <w:proofErr w:type="gramEnd"/>
                      <w:r w:rsidRPr="00391CE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prácticos </w:t>
                      </w:r>
                    </w:p>
                    <w:p w14:paraId="1CC1D9D8" w14:textId="77777777" w:rsidR="00391CE0" w:rsidRPr="00DC38AA" w:rsidRDefault="00391CE0" w:rsidP="00391CE0">
                      <w:pPr>
                        <w:rPr>
                          <w:rFonts w:ascii="Arial Narrow" w:hAnsi="Arial Narrow"/>
                          <w:b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9FDF3F8" w14:textId="77777777" w:rsidR="00D80D4D" w:rsidRPr="00D80D4D" w:rsidRDefault="00D80D4D" w:rsidP="00D80D4D">
      <w:pPr>
        <w:rPr>
          <w:rFonts w:ascii="Times New Roman" w:hAnsi="Times New Roman" w:cs="Times New Roman"/>
          <w:b/>
          <w:color w:val="000000" w:themeColor="text1"/>
          <w:lang w:val="es-MX"/>
        </w:rPr>
      </w:pPr>
      <w:r w:rsidRPr="00D80D4D">
        <w:rPr>
          <w:rFonts w:ascii="Times New Roman" w:hAnsi="Times New Roman" w:cs="Times New Roman"/>
          <w:b/>
          <w:color w:val="000000" w:themeColor="text1"/>
          <w:lang w:val="es-MX"/>
        </w:rPr>
        <w:t>Problema 1</w:t>
      </w:r>
    </w:p>
    <w:p w14:paraId="0E8544F1" w14:textId="1F3D7F45" w:rsidR="00D80D4D" w:rsidRPr="00D80D4D" w:rsidRDefault="00D80D4D" w:rsidP="00D80D4D">
      <w:pPr>
        <w:spacing w:after="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D80D4D">
        <w:rPr>
          <w:rFonts w:ascii="Times New Roman" w:hAnsi="Times New Roman" w:cs="Times New Roman"/>
          <w:color w:val="000000" w:themeColor="text1"/>
          <w:lang w:val="es-MX"/>
        </w:rPr>
        <w:t>Dos cargas puntuales están situadas sobre el eje x del modo siguiente: la carga q</w:t>
      </w:r>
      <w:r w:rsidRPr="00D80D4D">
        <w:rPr>
          <w:rFonts w:ascii="Times New Roman" w:hAnsi="Times New Roman" w:cs="Times New Roman"/>
          <w:color w:val="000000" w:themeColor="text1"/>
          <w:vertAlign w:val="subscript"/>
          <w:lang w:val="es-MX"/>
        </w:rPr>
        <w:t>1</w:t>
      </w:r>
      <w:r w:rsidRPr="00D80D4D">
        <w:rPr>
          <w:rFonts w:ascii="Times New Roman" w:hAnsi="Times New Roman" w:cs="Times New Roman"/>
          <w:color w:val="000000" w:themeColor="text1"/>
          <w:lang w:val="es-MX"/>
        </w:rPr>
        <w:t>=</w:t>
      </w:r>
      <w:r w:rsidR="00A74E9D">
        <w:rPr>
          <w:rFonts w:ascii="Times New Roman" w:hAnsi="Times New Roman" w:cs="Times New Roman"/>
          <w:color w:val="000000" w:themeColor="text1"/>
          <w:lang w:val="es-MX"/>
        </w:rPr>
        <w:t>-</w:t>
      </w:r>
      <w:r w:rsidRPr="00D80D4D">
        <w:rPr>
          <w:rFonts w:ascii="Times New Roman" w:hAnsi="Times New Roman" w:cs="Times New Roman"/>
          <w:color w:val="000000" w:themeColor="text1"/>
          <w:lang w:val="es-MX"/>
        </w:rPr>
        <w:t xml:space="preserve">4.00 </w:t>
      </w:r>
      <w:proofErr w:type="spellStart"/>
      <w:r w:rsidRPr="00D80D4D">
        <w:rPr>
          <w:rFonts w:ascii="Times New Roman" w:hAnsi="Times New Roman" w:cs="Times New Roman"/>
          <w:color w:val="000000" w:themeColor="text1"/>
          <w:lang w:val="es-MX"/>
        </w:rPr>
        <w:t>nC</w:t>
      </w:r>
      <w:proofErr w:type="spellEnd"/>
      <w:r w:rsidRPr="00D80D4D">
        <w:rPr>
          <w:rFonts w:ascii="Times New Roman" w:hAnsi="Times New Roman" w:cs="Times New Roman"/>
          <w:color w:val="000000" w:themeColor="text1"/>
          <w:lang w:val="es-MX"/>
        </w:rPr>
        <w:t xml:space="preserve"> está en x= 0.200m, y la carga q</w:t>
      </w:r>
      <w:r w:rsidRPr="00D80D4D">
        <w:rPr>
          <w:rFonts w:ascii="Times New Roman" w:hAnsi="Times New Roman" w:cs="Times New Roman"/>
          <w:color w:val="000000" w:themeColor="text1"/>
          <w:vertAlign w:val="subscript"/>
          <w:lang w:val="es-MX"/>
        </w:rPr>
        <w:t>2</w:t>
      </w:r>
      <w:r w:rsidRPr="00D80D4D">
        <w:rPr>
          <w:rFonts w:ascii="Times New Roman" w:hAnsi="Times New Roman" w:cs="Times New Roman"/>
          <w:color w:val="000000" w:themeColor="text1"/>
          <w:lang w:val="es-MX"/>
        </w:rPr>
        <w:t xml:space="preserve">= </w:t>
      </w:r>
      <w:r w:rsidR="00A74E9D">
        <w:rPr>
          <w:rFonts w:ascii="Times New Roman" w:hAnsi="Times New Roman" w:cs="Times New Roman"/>
          <w:color w:val="000000" w:themeColor="text1"/>
          <w:lang w:val="es-MX"/>
        </w:rPr>
        <w:t>-</w:t>
      </w:r>
      <w:r w:rsidRPr="00D80D4D">
        <w:rPr>
          <w:rFonts w:ascii="Times New Roman" w:hAnsi="Times New Roman" w:cs="Times New Roman"/>
          <w:color w:val="000000" w:themeColor="text1"/>
          <w:lang w:val="es-MX"/>
        </w:rPr>
        <w:t xml:space="preserve">5.00 </w:t>
      </w:r>
      <w:proofErr w:type="spellStart"/>
      <w:r w:rsidRPr="00D80D4D">
        <w:rPr>
          <w:rFonts w:ascii="Times New Roman" w:hAnsi="Times New Roman" w:cs="Times New Roman"/>
          <w:color w:val="000000" w:themeColor="text1"/>
          <w:lang w:val="es-MX"/>
        </w:rPr>
        <w:t>nC</w:t>
      </w:r>
      <w:proofErr w:type="spellEnd"/>
      <w:r w:rsidRPr="00D80D4D">
        <w:rPr>
          <w:rFonts w:ascii="Times New Roman" w:hAnsi="Times New Roman" w:cs="Times New Roman"/>
          <w:color w:val="000000" w:themeColor="text1"/>
          <w:lang w:val="es-MX"/>
        </w:rPr>
        <w:t xml:space="preserve"> está en x= -0.300m, </w:t>
      </w:r>
      <w:proofErr w:type="gramStart"/>
      <w:r w:rsidRPr="00D80D4D">
        <w:rPr>
          <w:rFonts w:ascii="Times New Roman" w:hAnsi="Times New Roman" w:cs="Times New Roman"/>
          <w:color w:val="000000" w:themeColor="text1"/>
          <w:lang w:val="es-MX"/>
        </w:rPr>
        <w:t>¿Cuál es la magnitud y la dirección de la fuerza resultante ejercida por estas dos cargas, sobre una carga puntual negativa q</w:t>
      </w:r>
      <w:r w:rsidRPr="00D80D4D">
        <w:rPr>
          <w:rFonts w:ascii="Times New Roman" w:hAnsi="Times New Roman" w:cs="Times New Roman"/>
          <w:color w:val="000000" w:themeColor="text1"/>
          <w:vertAlign w:val="subscript"/>
          <w:lang w:val="es-MX"/>
        </w:rPr>
        <w:t>3</w:t>
      </w:r>
      <w:r w:rsidRPr="00D80D4D">
        <w:rPr>
          <w:rFonts w:ascii="Times New Roman" w:hAnsi="Times New Roman" w:cs="Times New Roman"/>
          <w:color w:val="000000" w:themeColor="text1"/>
          <w:lang w:val="es-MX"/>
        </w:rPr>
        <w:t>=</w:t>
      </w:r>
      <w:r w:rsidR="00A74E9D">
        <w:rPr>
          <w:rFonts w:ascii="Times New Roman" w:hAnsi="Times New Roman" w:cs="Times New Roman"/>
          <w:color w:val="000000" w:themeColor="text1"/>
          <w:lang w:val="es-MX"/>
        </w:rPr>
        <w:t>+</w:t>
      </w:r>
      <w:r w:rsidRPr="00D80D4D">
        <w:rPr>
          <w:rFonts w:ascii="Times New Roman" w:hAnsi="Times New Roman" w:cs="Times New Roman"/>
          <w:color w:val="000000" w:themeColor="text1"/>
          <w:lang w:val="es-MX"/>
        </w:rPr>
        <w:t>6.</w:t>
      </w:r>
      <w:proofErr w:type="gramEnd"/>
      <w:r w:rsidRPr="00D80D4D">
        <w:rPr>
          <w:rFonts w:ascii="Times New Roman" w:hAnsi="Times New Roman" w:cs="Times New Roman"/>
          <w:color w:val="000000" w:themeColor="text1"/>
          <w:lang w:val="es-MX"/>
        </w:rPr>
        <w:t xml:space="preserve">00 </w:t>
      </w:r>
      <w:proofErr w:type="spellStart"/>
      <w:r w:rsidRPr="00D80D4D">
        <w:rPr>
          <w:rFonts w:ascii="Times New Roman" w:hAnsi="Times New Roman" w:cs="Times New Roman"/>
          <w:color w:val="000000" w:themeColor="text1"/>
          <w:lang w:val="es-MX"/>
        </w:rPr>
        <w:t>nC</w:t>
      </w:r>
      <w:proofErr w:type="spellEnd"/>
      <w:r w:rsidRPr="00D80D4D">
        <w:rPr>
          <w:rFonts w:ascii="Times New Roman" w:hAnsi="Times New Roman" w:cs="Times New Roman"/>
          <w:color w:val="000000" w:themeColor="text1"/>
          <w:lang w:val="es-MX"/>
        </w:rPr>
        <w:t>, que se halla en el origen?</w:t>
      </w:r>
    </w:p>
    <w:p w14:paraId="29B28ED8" w14:textId="77777777" w:rsidR="00D80D4D" w:rsidRPr="00D80D4D" w:rsidRDefault="00D80D4D" w:rsidP="00D80D4D">
      <w:pPr>
        <w:spacing w:after="0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421EBE46" w14:textId="77777777" w:rsidR="00D80D4D" w:rsidRPr="00D80D4D" w:rsidRDefault="00D80D4D" w:rsidP="00D80D4D">
      <w:pPr>
        <w:spacing w:after="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D80D4D">
        <w:rPr>
          <w:rFonts w:ascii="Times New Roman" w:hAnsi="Times New Roman" w:cs="Times New Roman"/>
          <w:color w:val="000000" w:themeColor="text1"/>
          <w:lang w:val="es-MX"/>
        </w:rPr>
        <w:t>Solución:</w:t>
      </w:r>
    </w:p>
    <w:p w14:paraId="38E7A2F2" w14:textId="77777777" w:rsidR="00D80D4D" w:rsidRPr="00D80D4D" w:rsidRDefault="00D80D4D" w:rsidP="00D80D4D">
      <w:pPr>
        <w:spacing w:after="0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2F46EFC1" w14:textId="77777777" w:rsidR="00D80D4D" w:rsidRPr="00D80D4D" w:rsidRDefault="00D80D4D" w:rsidP="00D80D4D">
      <w:pPr>
        <w:rPr>
          <w:rFonts w:ascii="Times New Roman" w:hAnsi="Times New Roman" w:cs="Times New Roman"/>
          <w:color w:val="000000" w:themeColor="text1"/>
          <w:u w:val="single"/>
          <w:bdr w:val="none" w:sz="0" w:space="0" w:color="auto" w:frame="1"/>
          <w:shd w:val="clear" w:color="auto" w:fill="ECF9FF"/>
          <w:lang w:val="es-ES_tradnl"/>
        </w:rPr>
      </w:pPr>
      <w:r w:rsidRPr="00D80D4D">
        <w:rPr>
          <w:rFonts w:ascii="Times New Roman" w:hAnsi="Times New Roman" w:cs="Times New Roman"/>
          <w:b/>
          <w:color w:val="000000" w:themeColor="text1"/>
          <w:lang w:val="es-MX"/>
        </w:rPr>
        <w:t>Problema 2</w:t>
      </w:r>
    </w:p>
    <w:p w14:paraId="6827BCE8" w14:textId="6272983D" w:rsidR="00D80D4D" w:rsidRPr="00D80D4D" w:rsidRDefault="00D80D4D" w:rsidP="00D80D4D">
      <w:pPr>
        <w:spacing w:after="0"/>
        <w:rPr>
          <w:rFonts w:ascii="Times New Roman" w:hAnsi="Times New Roman" w:cs="Times New Roman"/>
          <w:color w:val="000000" w:themeColor="text1"/>
          <w:lang w:val="es-MX"/>
        </w:rPr>
      </w:pPr>
      <w:r w:rsidRPr="00D80D4D">
        <w:rPr>
          <w:rFonts w:ascii="Times New Roman" w:hAnsi="Times New Roman" w:cs="Times New Roman"/>
          <w:color w:val="000000" w:themeColor="text1"/>
          <w:lang w:val="es-MX"/>
        </w:rPr>
        <w:t xml:space="preserve">Se muestran tres cargas puntuales fijas: q1 = </w:t>
      </w:r>
      <w:r w:rsidR="00A74E9D">
        <w:rPr>
          <w:rFonts w:ascii="Times New Roman" w:hAnsi="Times New Roman" w:cs="Times New Roman"/>
          <w:color w:val="000000" w:themeColor="text1"/>
          <w:lang w:val="es-MX"/>
        </w:rPr>
        <w:t>-</w:t>
      </w:r>
      <w:r w:rsidRPr="00D80D4D">
        <w:rPr>
          <w:rFonts w:ascii="Times New Roman" w:hAnsi="Times New Roman" w:cs="Times New Roman"/>
          <w:color w:val="000000" w:themeColor="text1"/>
          <w:lang w:val="es-MX"/>
        </w:rPr>
        <w:t xml:space="preserve">1.50 </w:t>
      </w:r>
      <w:r w:rsidRPr="00D80D4D">
        <w:rPr>
          <w:rFonts w:ascii="Times New Roman" w:hAnsi="Times New Roman" w:cs="Times New Roman"/>
          <w:color w:val="000000" w:themeColor="text1"/>
        </w:rPr>
        <w:t>μ</w:t>
      </w:r>
      <w:r w:rsidRPr="00D80D4D">
        <w:rPr>
          <w:rFonts w:ascii="Times New Roman" w:hAnsi="Times New Roman" w:cs="Times New Roman"/>
          <w:color w:val="000000" w:themeColor="text1"/>
          <w:lang w:val="es-MX"/>
        </w:rPr>
        <w:t xml:space="preserve">C, q2 = </w:t>
      </w:r>
      <w:r w:rsidR="00A74E9D">
        <w:rPr>
          <w:rFonts w:ascii="Times New Roman" w:hAnsi="Times New Roman" w:cs="Times New Roman"/>
          <w:color w:val="000000" w:themeColor="text1"/>
          <w:lang w:val="es-MX"/>
        </w:rPr>
        <w:t>-</w:t>
      </w:r>
      <w:r w:rsidRPr="00D80D4D">
        <w:rPr>
          <w:rFonts w:ascii="Times New Roman" w:hAnsi="Times New Roman" w:cs="Times New Roman"/>
          <w:color w:val="000000" w:themeColor="text1"/>
          <w:lang w:val="es-MX"/>
        </w:rPr>
        <w:t xml:space="preserve">2.50 </w:t>
      </w:r>
      <w:r w:rsidRPr="00D80D4D">
        <w:rPr>
          <w:rFonts w:ascii="Times New Roman" w:hAnsi="Times New Roman" w:cs="Times New Roman"/>
          <w:color w:val="000000" w:themeColor="text1"/>
        </w:rPr>
        <w:t>μ</w:t>
      </w:r>
      <w:r w:rsidRPr="00D80D4D">
        <w:rPr>
          <w:rFonts w:ascii="Times New Roman" w:hAnsi="Times New Roman" w:cs="Times New Roman"/>
          <w:color w:val="000000" w:themeColor="text1"/>
          <w:lang w:val="es-MX"/>
        </w:rPr>
        <w:t xml:space="preserve">C y q3 = </w:t>
      </w:r>
      <w:r w:rsidR="00A74E9D">
        <w:rPr>
          <w:rFonts w:ascii="Times New Roman" w:hAnsi="Times New Roman" w:cs="Times New Roman"/>
          <w:color w:val="000000" w:themeColor="text1"/>
          <w:lang w:val="es-MX"/>
        </w:rPr>
        <w:t>+</w:t>
      </w:r>
      <w:bookmarkStart w:id="0" w:name="_GoBack"/>
      <w:bookmarkEnd w:id="0"/>
      <w:r w:rsidRPr="00D80D4D">
        <w:rPr>
          <w:rFonts w:ascii="Times New Roman" w:hAnsi="Times New Roman" w:cs="Times New Roman"/>
          <w:color w:val="000000" w:themeColor="text1"/>
          <w:lang w:val="es-MX"/>
        </w:rPr>
        <w:t xml:space="preserve">3.50 </w:t>
      </w:r>
      <w:r w:rsidRPr="00D80D4D">
        <w:rPr>
          <w:rFonts w:ascii="Times New Roman" w:hAnsi="Times New Roman" w:cs="Times New Roman"/>
          <w:color w:val="000000" w:themeColor="text1"/>
        </w:rPr>
        <w:t>μ</w:t>
      </w:r>
      <w:r w:rsidRPr="00D80D4D">
        <w:rPr>
          <w:rFonts w:ascii="Times New Roman" w:hAnsi="Times New Roman" w:cs="Times New Roman"/>
          <w:color w:val="000000" w:themeColor="text1"/>
          <w:lang w:val="es-MX"/>
        </w:rPr>
        <w:t>C. La carga q1 está situada en (0, a), q2está ubicada en (0, 0) y q3 está localizada en (b,0</w:t>
      </w:r>
      <w:proofErr w:type="gramStart"/>
      <w:r w:rsidRPr="00D80D4D">
        <w:rPr>
          <w:rFonts w:ascii="Times New Roman" w:hAnsi="Times New Roman" w:cs="Times New Roman"/>
          <w:color w:val="000000" w:themeColor="text1"/>
          <w:lang w:val="es-MX"/>
        </w:rPr>
        <w:t>),donde</w:t>
      </w:r>
      <w:proofErr w:type="gramEnd"/>
      <w:r w:rsidRPr="00D80D4D">
        <w:rPr>
          <w:rFonts w:ascii="Times New Roman" w:hAnsi="Times New Roman" w:cs="Times New Roman"/>
          <w:color w:val="000000" w:themeColor="text1"/>
          <w:lang w:val="es-MX"/>
        </w:rPr>
        <w:t> a = 8.00 m y b = 6.00 m. ¿Qué campo eléctrico producen estas tres cargas en el punto P = (b, a)?</w:t>
      </w:r>
    </w:p>
    <w:p w14:paraId="0A19958E" w14:textId="77777777" w:rsidR="00D80D4D" w:rsidRDefault="00D80D4D" w:rsidP="00D80D4D">
      <w:pPr>
        <w:jc w:val="center"/>
        <w:rPr>
          <w:rFonts w:ascii="Times New Roman" w:hAnsi="Times New Roman" w:cs="Times New Roman"/>
          <w:color w:val="000000" w:themeColor="text1"/>
          <w:lang w:val="es-MX"/>
        </w:rPr>
      </w:pPr>
      <w:r w:rsidRPr="00D80D4D">
        <w:rPr>
          <w:rFonts w:ascii="Times New Roman" w:hAnsi="Times New Roman" w:cs="Times New Roman"/>
          <w:noProof/>
          <w:color w:val="000000" w:themeColor="text1"/>
          <w:lang w:eastAsia="es-MX"/>
        </w:rPr>
        <w:drawing>
          <wp:inline distT="0" distB="0" distL="0" distR="0" wp14:anchorId="49B92C3B" wp14:editId="5FE2BD4E">
            <wp:extent cx="1733550" cy="1857375"/>
            <wp:effectExtent l="0" t="0" r="0" b="0"/>
            <wp:docPr id="3" name="Imagen 5" descr="Macintosh HD:Users:omarolmos:Desktop:Captura de pantalla 2015-01-22 a las 10.0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Macintosh HD:Users:omarolmos:Desktop:Captura de pantalla 2015-01-22 a las 10.02.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7567" w14:textId="09E0A4A9" w:rsidR="00D80D4D" w:rsidRPr="00A74E9D" w:rsidRDefault="00D80D4D" w:rsidP="00D80D4D">
      <w:pPr>
        <w:rPr>
          <w:rFonts w:ascii="Times New Roman" w:hAnsi="Times New Roman" w:cs="Times New Roman"/>
          <w:color w:val="000000" w:themeColor="text1"/>
          <w:lang w:val="es-MX"/>
        </w:rPr>
      </w:pPr>
      <w:r w:rsidRPr="00D80D4D">
        <w:rPr>
          <w:rFonts w:ascii="Times New Roman" w:hAnsi="Times New Roman" w:cs="Times New Roman"/>
          <w:color w:val="000000" w:themeColor="text1"/>
          <w:lang w:val="es-MX"/>
        </w:rPr>
        <w:t>Solución:</w:t>
      </w:r>
    </w:p>
    <w:p w14:paraId="6D92EBEE" w14:textId="77777777" w:rsidR="00D80D4D" w:rsidRPr="00D80D4D" w:rsidRDefault="00D80D4D" w:rsidP="00D80D4D">
      <w:pPr>
        <w:rPr>
          <w:rFonts w:ascii="Times New Roman" w:hAnsi="Times New Roman" w:cs="Times New Roman"/>
          <w:color w:val="000000" w:themeColor="text1"/>
          <w:u w:val="single"/>
          <w:bdr w:val="none" w:sz="0" w:space="0" w:color="auto" w:frame="1"/>
          <w:shd w:val="clear" w:color="auto" w:fill="ECF9FF"/>
          <w:lang w:val="es-ES_tradnl"/>
        </w:rPr>
      </w:pPr>
      <w:r w:rsidRPr="00D80D4D">
        <w:rPr>
          <w:rFonts w:ascii="Times New Roman" w:hAnsi="Times New Roman" w:cs="Times New Roman"/>
          <w:b/>
          <w:color w:val="000000" w:themeColor="text1"/>
          <w:lang w:val="es-MX"/>
        </w:rPr>
        <w:lastRenderedPageBreak/>
        <w:t>Problema 3</w:t>
      </w:r>
    </w:p>
    <w:p w14:paraId="3871F2E3" w14:textId="77777777" w:rsidR="00D80D4D" w:rsidRPr="00D80D4D" w:rsidRDefault="00D80D4D" w:rsidP="00D80D4D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D80D4D">
        <w:rPr>
          <w:rFonts w:ascii="Times New Roman" w:hAnsi="Times New Roman" w:cs="Times New Roman"/>
          <w:color w:val="000000" w:themeColor="text1"/>
          <w:lang w:val="es-MX"/>
        </w:rPr>
        <w:t>Tres cargas puntuales se encuentran a lo largo de un círculo de radio r en ángulos de 30°, 150° y 270°, como se muestra en la figura. Encuentre una expresión simbólica para el campo eléctrico resultante en el centro del círculo.</w:t>
      </w:r>
    </w:p>
    <w:p w14:paraId="067FB7D3" w14:textId="77777777" w:rsidR="00D80D4D" w:rsidRPr="00D80D4D" w:rsidRDefault="00D80D4D" w:rsidP="00D80D4D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6CBBC675" w14:textId="77777777" w:rsidR="00D80D4D" w:rsidRPr="00D80D4D" w:rsidRDefault="00D80D4D" w:rsidP="00D80D4D">
      <w:pPr>
        <w:jc w:val="center"/>
        <w:rPr>
          <w:rFonts w:ascii="Times New Roman" w:hAnsi="Times New Roman" w:cs="Times New Roman"/>
          <w:color w:val="000000" w:themeColor="text1"/>
        </w:rPr>
      </w:pPr>
      <w:r w:rsidRPr="00D80D4D">
        <w:rPr>
          <w:rFonts w:ascii="Times New Roman" w:hAnsi="Times New Roman" w:cs="Times New Roman"/>
          <w:noProof/>
          <w:color w:val="000000" w:themeColor="text1"/>
          <w:lang w:eastAsia="es-MX"/>
        </w:rPr>
        <w:drawing>
          <wp:inline distT="0" distB="0" distL="0" distR="0" wp14:anchorId="18854C6E" wp14:editId="4CD1CB70">
            <wp:extent cx="1504950" cy="1447800"/>
            <wp:effectExtent l="0" t="0" r="0" b="0"/>
            <wp:docPr id="1" name="Imagen 1" descr="https://app.schoology.com/system/files/attachments/page_embeds/m/2016-08/Sin_titulo_57b3a96aeeb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app.schoology.com/system/files/attachments/page_embeds/m/2016-08/Sin_titulo_57b3a96aeebf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9682B" w14:textId="77777777" w:rsidR="00D80D4D" w:rsidRPr="00D80D4D" w:rsidRDefault="00D80D4D" w:rsidP="00D80D4D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D80D4D">
        <w:rPr>
          <w:rFonts w:ascii="Times New Roman" w:hAnsi="Times New Roman" w:cs="Times New Roman"/>
          <w:color w:val="000000" w:themeColor="text1"/>
          <w:lang w:val="es-MX"/>
        </w:rPr>
        <w:t>Solución:</w:t>
      </w:r>
    </w:p>
    <w:p w14:paraId="35DE2897" w14:textId="77777777" w:rsidR="00D80D4D" w:rsidRPr="00D80D4D" w:rsidRDefault="00D80D4D" w:rsidP="00D80D4D">
      <w:pPr>
        <w:ind w:left="567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05508FFB" w14:textId="77777777" w:rsidR="00D80D4D" w:rsidRPr="00D80D4D" w:rsidRDefault="00D80D4D" w:rsidP="00D80D4D">
      <w:pPr>
        <w:ind w:left="567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D80D4D">
        <w:rPr>
          <w:rFonts w:ascii="Times New Roman" w:hAnsi="Times New Roman" w:cs="Times New Roman"/>
          <w:b/>
          <w:color w:val="000000" w:themeColor="text1"/>
          <w:lang w:val="es-MX"/>
        </w:rPr>
        <w:t>NOTA:</w:t>
      </w:r>
    </w:p>
    <w:p w14:paraId="7EB03A4A" w14:textId="77777777" w:rsidR="00D80D4D" w:rsidRPr="00D80D4D" w:rsidRDefault="00D80D4D" w:rsidP="00D80D4D">
      <w:pPr>
        <w:ind w:left="567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D80D4D">
        <w:rPr>
          <w:rFonts w:ascii="Times New Roman" w:hAnsi="Times New Roman" w:cs="Times New Roman"/>
          <w:color w:val="000000" w:themeColor="text1"/>
          <w:lang w:val="es-MX"/>
        </w:rPr>
        <w:t>Incluyan, al menos, 3 referencias utilizadas y cítenlas en sus procedimientos.</w:t>
      </w:r>
    </w:p>
    <w:p w14:paraId="1A3C1F67" w14:textId="45DB4067" w:rsidR="00DB6B2F" w:rsidRPr="00D80D4D" w:rsidRDefault="00421B85">
      <w:pPr>
        <w:rPr>
          <w:lang w:val="es-MX"/>
        </w:rPr>
      </w:pPr>
    </w:p>
    <w:p w14:paraId="0F8D7050" w14:textId="77777777" w:rsidR="00B74DDE" w:rsidRPr="00CF0291" w:rsidRDefault="00B74DDE">
      <w:pPr>
        <w:rPr>
          <w:lang w:val="es-MX"/>
        </w:rPr>
      </w:pPr>
    </w:p>
    <w:p w14:paraId="401A61E3" w14:textId="77777777" w:rsidR="00B74DDE" w:rsidRPr="00CF0291" w:rsidRDefault="00B74DDE">
      <w:pPr>
        <w:rPr>
          <w:lang w:val="es-MX"/>
        </w:rPr>
      </w:pPr>
    </w:p>
    <w:p w14:paraId="4F2A1D7A" w14:textId="77777777" w:rsidR="00B74DDE" w:rsidRPr="00CF0291" w:rsidRDefault="00B74DDE">
      <w:pPr>
        <w:rPr>
          <w:lang w:val="es-MX"/>
        </w:rPr>
      </w:pPr>
    </w:p>
    <w:p w14:paraId="2400F860" w14:textId="1588DB37" w:rsidR="00B74DDE" w:rsidRDefault="00B06745">
      <w:r>
        <w:rPr>
          <w:noProof/>
        </w:rPr>
        <w:drawing>
          <wp:anchor distT="0" distB="0" distL="114300" distR="114300" simplePos="0" relativeHeight="251663360" behindDoc="0" locked="0" layoutInCell="1" allowOverlap="1" wp14:anchorId="39947189" wp14:editId="3F8ABEB9">
            <wp:simplePos x="0" y="0"/>
            <wp:positionH relativeFrom="page">
              <wp:align>left</wp:align>
            </wp:positionH>
            <wp:positionV relativeFrom="paragraph">
              <wp:posOffset>2298700</wp:posOffset>
            </wp:positionV>
            <wp:extent cx="7742555" cy="567055"/>
            <wp:effectExtent l="0" t="0" r="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55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4DDE" w:rsidSect="00F26867">
      <w:footerReference w:type="default" r:id="rId13"/>
      <w:pgSz w:w="12240" w:h="15840"/>
      <w:pgMar w:top="198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66317" w14:textId="77777777" w:rsidR="00421B85" w:rsidRDefault="00421B85" w:rsidP="00B74DDE">
      <w:pPr>
        <w:spacing w:after="0" w:line="240" w:lineRule="auto"/>
      </w:pPr>
      <w:r>
        <w:separator/>
      </w:r>
    </w:p>
  </w:endnote>
  <w:endnote w:type="continuationSeparator" w:id="0">
    <w:p w14:paraId="44D32DC4" w14:textId="77777777" w:rsidR="00421B85" w:rsidRDefault="00421B85" w:rsidP="00B74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4466F" w14:textId="77777777" w:rsidR="00B74DDE" w:rsidRDefault="00B74DDE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1A69193C" wp14:editId="4CF9CFDD">
          <wp:simplePos x="0" y="0"/>
          <wp:positionH relativeFrom="page">
            <wp:align>right</wp:align>
          </wp:positionH>
          <wp:positionV relativeFrom="paragraph">
            <wp:posOffset>46990</wp:posOffset>
          </wp:positionV>
          <wp:extent cx="7743825" cy="571500"/>
          <wp:effectExtent l="0" t="0" r="9525" b="0"/>
          <wp:wrapNone/>
          <wp:docPr id="225" name="Picture 2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38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60166" w14:textId="77777777" w:rsidR="00421B85" w:rsidRDefault="00421B85" w:rsidP="00B74DDE">
      <w:pPr>
        <w:spacing w:after="0" w:line="240" w:lineRule="auto"/>
      </w:pPr>
      <w:r>
        <w:separator/>
      </w:r>
    </w:p>
  </w:footnote>
  <w:footnote w:type="continuationSeparator" w:id="0">
    <w:p w14:paraId="77FA5BA5" w14:textId="77777777" w:rsidR="00421B85" w:rsidRDefault="00421B85" w:rsidP="00B74D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45"/>
    <w:rsid w:val="00113D4F"/>
    <w:rsid w:val="00172738"/>
    <w:rsid w:val="00322F82"/>
    <w:rsid w:val="00350B53"/>
    <w:rsid w:val="00391CE0"/>
    <w:rsid w:val="003C649E"/>
    <w:rsid w:val="003D297B"/>
    <w:rsid w:val="004077E6"/>
    <w:rsid w:val="00421B85"/>
    <w:rsid w:val="005C6893"/>
    <w:rsid w:val="00611F81"/>
    <w:rsid w:val="006B6CBE"/>
    <w:rsid w:val="009C06FD"/>
    <w:rsid w:val="00A54A7A"/>
    <w:rsid w:val="00A709D2"/>
    <w:rsid w:val="00A74E9D"/>
    <w:rsid w:val="00A97E81"/>
    <w:rsid w:val="00B06745"/>
    <w:rsid w:val="00B2471D"/>
    <w:rsid w:val="00B629C7"/>
    <w:rsid w:val="00B74DDE"/>
    <w:rsid w:val="00C21AC7"/>
    <w:rsid w:val="00CF0291"/>
    <w:rsid w:val="00D80D4D"/>
    <w:rsid w:val="00F2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5F1B5"/>
  <w15:chartTrackingRefBased/>
  <w15:docId w15:val="{78AB860B-F803-4B37-83EE-9F70A541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DDE"/>
  </w:style>
  <w:style w:type="paragraph" w:styleId="Footer">
    <w:name w:val="footer"/>
    <w:basedOn w:val="Normal"/>
    <w:link w:val="FooterChar"/>
    <w:uiPriority w:val="99"/>
    <w:unhideWhenUsed/>
    <w:rsid w:val="00B74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DDE"/>
  </w:style>
  <w:style w:type="paragraph" w:styleId="ListParagraph">
    <w:name w:val="List Paragraph"/>
    <w:basedOn w:val="Normal"/>
    <w:uiPriority w:val="34"/>
    <w:qFormat/>
    <w:rsid w:val="00CF0291"/>
    <w:pPr>
      <w:spacing w:after="0" w:line="240" w:lineRule="auto"/>
      <w:ind w:left="708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00279513\AppData\Local\Microsoft\Windows\INetCache\Content.Outlook\M43TBNF7\ele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2C0AB-D48C-47C8-8F0D-9C8A9084D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</Template>
  <TotalTime>3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Valencia</dc:creator>
  <cp:keywords/>
  <dc:description/>
  <cp:lastModifiedBy>Miguel Angel López Mariño</cp:lastModifiedBy>
  <cp:revision>4</cp:revision>
  <dcterms:created xsi:type="dcterms:W3CDTF">2020-08-17T04:23:00Z</dcterms:created>
  <dcterms:modified xsi:type="dcterms:W3CDTF">2020-08-17T04:26:00Z</dcterms:modified>
</cp:coreProperties>
</file>